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01AA" w14:textId="7A54E1FD" w:rsidR="00886970" w:rsidRPr="00CE3F41" w:rsidRDefault="00CE3F41" w:rsidP="0033462E">
      <w:pPr>
        <w:pStyle w:val="Informaesdocontato"/>
        <w:jc w:val="center"/>
        <w:rPr>
          <w:color w:val="FFFFFF" w:themeColor="background1"/>
        </w:rPr>
      </w:pPr>
      <w:r w:rsidRPr="00CE3F41">
        <w:rPr>
          <w:color w:val="FFFFFF" w:themeColor="background1"/>
        </w:rPr>
        <w:t>Analista de Testes | Analista de Qualidade de Software | Testador | Analista de Automação</w:t>
      </w:r>
    </w:p>
    <w:sdt>
      <w:sdtPr>
        <w:rPr>
          <w:color w:val="000000" w:themeColor="text1"/>
        </w:rPr>
        <w:alias w:val="Categoria"/>
        <w:tag w:val=""/>
        <w:id w:val="1543715586"/>
        <w:placeholder>
          <w:docPart w:val="E7F0A3050F9142BEA726812E38C429D1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p w14:paraId="2CCCB6F8" w14:textId="62FB0321" w:rsidR="00886970" w:rsidRPr="00C40D75" w:rsidRDefault="0033462E">
          <w:pPr>
            <w:pStyle w:val="Informaesdocontato"/>
          </w:pPr>
          <w:r>
            <w:rPr>
              <w:color w:val="000000" w:themeColor="text1"/>
            </w:rPr>
            <w:t>Brasília</w:t>
          </w:r>
          <w:r w:rsidR="004A5EEB" w:rsidRPr="00D222E3">
            <w:rPr>
              <w:color w:val="000000" w:themeColor="text1"/>
            </w:rPr>
            <w:t xml:space="preserve">, </w:t>
          </w:r>
          <w:r w:rsidR="00741A24">
            <w:rPr>
              <w:color w:val="000000" w:themeColor="text1"/>
            </w:rPr>
            <w:t>DF</w:t>
          </w:r>
        </w:p>
      </w:sdtContent>
    </w:sdt>
    <w:p w14:paraId="4823BEEA" w14:textId="47A42CD4" w:rsidR="0098210C" w:rsidRPr="0098210C" w:rsidRDefault="00CE3F41" w:rsidP="00692148">
      <w:pPr>
        <w:pStyle w:val="Informaesdocontato"/>
        <w:tabs>
          <w:tab w:val="left" w:pos="3675"/>
          <w:tab w:val="right" w:pos="9807"/>
        </w:tabs>
        <w:jc w:val="left"/>
        <w:rPr>
          <w:rStyle w:val="nfase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sdt>
        <w:sdtPr>
          <w:rPr>
            <w:color w:val="000000" w:themeColor="text1"/>
          </w:rPr>
          <w:alias w:val="Telefone"/>
          <w:tag w:val="Telefone"/>
          <w:id w:val="599758962"/>
          <w:placeholder>
            <w:docPart w:val="4A5388571895470C9BFFC15E26392BD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="0033462E">
            <w:rPr>
              <w:color w:val="000000" w:themeColor="text1"/>
            </w:rPr>
            <w:t>(</w:t>
          </w:r>
          <w:r w:rsidR="0098210C">
            <w:rPr>
              <w:color w:val="000000" w:themeColor="text1"/>
            </w:rPr>
            <w:t>061</w:t>
          </w:r>
          <w:r w:rsidR="0033462E">
            <w:rPr>
              <w:color w:val="000000" w:themeColor="text1"/>
            </w:rPr>
            <w:t>)</w:t>
          </w:r>
          <w:r w:rsidR="0098210C">
            <w:rPr>
              <w:color w:val="000000" w:themeColor="text1"/>
            </w:rPr>
            <w:t xml:space="preserve"> </w:t>
          </w:r>
          <w:r w:rsidR="00430F95">
            <w:rPr>
              <w:color w:val="000000" w:themeColor="text1"/>
            </w:rPr>
            <w:t>9</w:t>
          </w:r>
          <w:r w:rsidR="0033462E">
            <w:rPr>
              <w:color w:val="000000" w:themeColor="text1"/>
            </w:rPr>
            <w:t xml:space="preserve"> </w:t>
          </w:r>
          <w:r w:rsidR="00225A0B">
            <w:rPr>
              <w:color w:val="000000" w:themeColor="text1"/>
            </w:rPr>
            <w:t>92</w:t>
          </w:r>
          <w:r w:rsidR="00E24F8C">
            <w:rPr>
              <w:color w:val="000000" w:themeColor="text1"/>
            </w:rPr>
            <w:t>6</w:t>
          </w:r>
          <w:r w:rsidR="00B45559">
            <w:rPr>
              <w:color w:val="000000" w:themeColor="text1"/>
            </w:rPr>
            <w:t>8</w:t>
          </w:r>
          <w:r w:rsidR="002B5DA9">
            <w:rPr>
              <w:color w:val="000000" w:themeColor="text1"/>
            </w:rPr>
            <w:t>-</w:t>
          </w:r>
          <w:r w:rsidR="00B45559">
            <w:rPr>
              <w:color w:val="000000" w:themeColor="text1"/>
            </w:rPr>
            <w:t>2744</w:t>
          </w:r>
        </w:sdtContent>
      </w:sdt>
    </w:p>
    <w:p w14:paraId="7D7452B5" w14:textId="5174AFD9" w:rsidR="00886970" w:rsidRPr="009428F2" w:rsidRDefault="00714D0E">
      <w:pPr>
        <w:pStyle w:val="Informaesdocontato"/>
        <w:rPr>
          <w:rStyle w:val="nfase"/>
          <w:color w:val="000000" w:themeColor="text1"/>
          <w:sz w:val="24"/>
          <w:szCs w:val="28"/>
        </w:rPr>
      </w:pPr>
      <w:r w:rsidRPr="009428F2">
        <w:rPr>
          <w:rStyle w:val="nfase"/>
          <w:color w:val="000000" w:themeColor="text1"/>
          <w:sz w:val="24"/>
          <w:szCs w:val="28"/>
        </w:rPr>
        <w:t>kcaio.torres@outlook.com</w:t>
      </w:r>
    </w:p>
    <w:p w14:paraId="7295D7D2" w14:textId="15725B23" w:rsidR="00886970" w:rsidRDefault="00000000" w:rsidP="009428F2">
      <w:pPr>
        <w:pStyle w:val="Nome"/>
        <w:tabs>
          <w:tab w:val="left" w:pos="4082"/>
        </w:tabs>
      </w:pPr>
      <w:sdt>
        <w:sdtPr>
          <w:alias w:val="Seu nome"/>
          <w:tag w:val=""/>
          <w:id w:val="1197042864"/>
          <w:placeholder>
            <w:docPart w:val="E2B4BFCD6D3E4191A293C3D57655EC0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692148">
            <w:t>Caio Torres Rocha (29 anos)</w:t>
          </w:r>
        </w:sdtContent>
      </w:sdt>
      <w:r w:rsidR="009428F2">
        <w:tab/>
      </w:r>
      <w:r w:rsidR="009428F2" w:rsidRPr="009428F2">
        <w:rPr>
          <w:color w:val="7E97AD" w:themeColor="accent1"/>
          <w:sz w:val="12"/>
          <w:szCs w:val="4"/>
        </w:rPr>
        <w:t>Analista de Testes | Analista de Qualidade de Software | Analista de Automação</w:t>
      </w:r>
    </w:p>
    <w:tbl>
      <w:tblPr>
        <w:tblStyle w:val="Tabeladocurrculo"/>
        <w:tblpPr w:leftFromText="141" w:rightFromText="141" w:vertAnchor="text" w:tblpXSpec="right" w:tblpY="1"/>
        <w:tblOverlap w:val="never"/>
        <w:tblW w:w="5244" w:type="pct"/>
        <w:tblLook w:val="04A0" w:firstRow="1" w:lastRow="0" w:firstColumn="1" w:lastColumn="0" w:noHBand="0" w:noVBand="1"/>
        <w:tblDescription w:val="Resume"/>
      </w:tblPr>
      <w:tblGrid>
        <w:gridCol w:w="1845"/>
        <w:gridCol w:w="473"/>
        <w:gridCol w:w="7968"/>
      </w:tblGrid>
      <w:tr w:rsidR="00886970" w:rsidRPr="00930666" w14:paraId="5C83E562" w14:textId="77777777" w:rsidTr="00954187">
        <w:trPr>
          <w:trHeight w:val="706"/>
        </w:trPr>
        <w:tc>
          <w:tcPr>
            <w:tcW w:w="1845" w:type="dxa"/>
          </w:tcPr>
          <w:p w14:paraId="79858D0B" w14:textId="77777777" w:rsidR="00886970" w:rsidRDefault="000302D8" w:rsidP="00954187">
            <w:pPr>
              <w:pStyle w:val="ttulo1"/>
            </w:pPr>
            <w:r>
              <w:t>Objetivo</w:t>
            </w:r>
          </w:p>
        </w:tc>
        <w:tc>
          <w:tcPr>
            <w:tcW w:w="473" w:type="dxa"/>
          </w:tcPr>
          <w:p w14:paraId="1380E5A5" w14:textId="77777777" w:rsidR="00886970" w:rsidRDefault="00886970" w:rsidP="00954187"/>
        </w:tc>
        <w:tc>
          <w:tcPr>
            <w:tcW w:w="7968" w:type="dxa"/>
          </w:tcPr>
          <w:p w14:paraId="52F6AE27" w14:textId="231ADD12" w:rsidR="00886970" w:rsidRPr="00C40D75" w:rsidRDefault="009428F2" w:rsidP="002245B2">
            <w:pPr>
              <w:pStyle w:val="Textodocurrculo"/>
              <w:tabs>
                <w:tab w:val="left" w:pos="7106"/>
              </w:tabs>
              <w:ind w:right="724"/>
            </w:pPr>
            <w:r w:rsidRPr="009428F2">
              <w:t>Atuar como Analista de Qualidade de Software, em testes manuais e automatizados, aplicando metodologias ágeis e boas práticas de QA para garantir a qualidade de sistemas. Busco contribuir com minha experiência em planejamento, execução e automação de testes, além de participar ativamente da melhoria contínua dos processos de qualidade.</w:t>
            </w:r>
            <w:r w:rsidR="00741A24">
              <w:t xml:space="preserve"> </w:t>
            </w:r>
          </w:p>
        </w:tc>
      </w:tr>
      <w:tr w:rsidR="00886970" w:rsidRPr="00610436" w14:paraId="73496C3B" w14:textId="77777777" w:rsidTr="00954187">
        <w:trPr>
          <w:trHeight w:val="575"/>
        </w:trPr>
        <w:tc>
          <w:tcPr>
            <w:tcW w:w="1845" w:type="dxa"/>
          </w:tcPr>
          <w:p w14:paraId="38827F77" w14:textId="3798E6E0" w:rsidR="00610436" w:rsidRPr="00610436" w:rsidRDefault="006F4738" w:rsidP="00610436">
            <w:pPr>
              <w:pStyle w:val="ttulo1"/>
            </w:pPr>
            <w:r>
              <w:t>Experiência</w:t>
            </w:r>
          </w:p>
        </w:tc>
        <w:tc>
          <w:tcPr>
            <w:tcW w:w="473" w:type="dxa"/>
          </w:tcPr>
          <w:p w14:paraId="0160CA22" w14:textId="77777777" w:rsidR="00886970" w:rsidRDefault="00886970" w:rsidP="00954187"/>
        </w:tc>
        <w:tc>
          <w:tcPr>
            <w:tcW w:w="79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810178306"/>
                  <w15:repeatingSection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1896239491"/>
                      <w:placeholder>
                        <w:docPart w:val="1199359303BF40428FCEE802CDB94320"/>
                      </w:placeholder>
                      <w15:repeatingSectionItem/>
                    </w:sdt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623424121"/>
                          <w:placeholder>
                            <w:docPart w:val="F7B88EEE63BD42BC98547AB2F792421F"/>
                          </w:placeholder>
                        </w:sdtPr>
                        <w:sdtContent>
                          <w:sdt>
                            <w:sdtPr>
                              <w:rPr>
                                <w:rFonts w:asciiTheme="minorHAnsi" w:eastAsiaTheme="minorEastAsia" w:hAnsiTheme="minorHAnsi" w:cstheme="minorBidi"/>
                                <w:b w:val="0"/>
                                <w:bCs w:val="0"/>
                                <w:caps w:val="0"/>
                                <w:color w:val="595959" w:themeColor="text1" w:themeTint="A6"/>
                                <w14:ligatures w14:val="none"/>
                              </w:rPr>
                              <w:id w:val="-1673023005"/>
                              <w:placeholder>
                                <w:docPart w:val="8638EEAC4AA749C68BD579456156C5CA"/>
                              </w:placeholder>
                            </w:sdtPr>
                            <w:sdtContent>
                              <w:p w14:paraId="5289DE93" w14:textId="62CD1BCB" w:rsidR="00C5242F" w:rsidRDefault="00C5242F" w:rsidP="00954187">
                                <w:pPr>
                                  <w:pStyle w:val="ttulo2"/>
                                  <w:rPr>
                                    <w:rFonts w:eastAsiaTheme="minorEastAsia"/>
                                    <w:b w:val="0"/>
                                    <w:bCs w:val="0"/>
                                    <w:caps w:val="0"/>
                                  </w:rPr>
                                </w:pPr>
                                <w:r w:rsidRPr="00C5242F">
                                  <w:rPr>
                                    <w:rFonts w:eastAsiaTheme="minorEastAsia"/>
                                  </w:rPr>
                                  <w:t>ANALISTA DE AUTOMAÇÃO QA, FISERV</w:t>
                                </w:r>
                              </w:p>
                              <w:p w14:paraId="0E2C8419" w14:textId="7F19C1D8" w:rsidR="00C5242F" w:rsidRDefault="00C5242F" w:rsidP="00954187">
                                <w:r>
                                  <w:t>Janeiro, 2022 – Atual.</w:t>
                                </w:r>
                              </w:p>
                              <w:p w14:paraId="511C5BB7" w14:textId="47F75CD0" w:rsidR="004D67F1" w:rsidRDefault="004D67F1" w:rsidP="00954187">
                                <w:pPr>
                                  <w:pBdr>
                                    <w:bottom w:val="single" w:sz="6" w:space="1" w:color="auto"/>
                                  </w:pBdr>
                                </w:pPr>
                                <w:r>
                                  <w:t xml:space="preserve">Atuação inicial no projeto central de garantia de qualidade, responsável pela definição e implementação de estratégias de testes para sistemas críticos. </w:t>
                                </w:r>
                                <w:r>
                                  <w:br/>
                                  <w:t>Remanejamento para projetos internos que necessitavam de suporte em qualidade, contribuindo para a estabilidade e confiabilidade dos sistemas.</w:t>
                                </w:r>
                              </w:p>
                              <w:p w14:paraId="3EF94E09" w14:textId="7C5C2D99" w:rsidR="00C5242F" w:rsidRDefault="004D67F1" w:rsidP="00954187">
                                <w:pPr>
                                  <w:pBdr>
                                    <w:bottom w:val="single" w:sz="6" w:space="1" w:color="auto"/>
                                  </w:pBdr>
                                </w:pPr>
                                <w:r>
                                  <w:t>Atualmente alocado no projeto de Credenciamento e Validação de Antecipações, com foco em:</w:t>
                                </w:r>
                                <w:r>
                                  <w:br/>
                                  <w:t>-Validação de agendas internas e agendas externas ;</w:t>
                                </w:r>
                                <w:r>
                                  <w:br/>
                                  <w:t>-Garantia da qualidade em processos de antecipação de recebíveis e recomposição de valores;</w:t>
                                </w:r>
                                <w:r>
                                  <w:br/>
                                  <w:t xml:space="preserve">-Automação de testes de </w:t>
                                </w:r>
                                <w:proofErr w:type="spellStart"/>
                                <w:r>
                                  <w:t>frontend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>
                                  <w:t>backend</w:t>
                                </w:r>
                                <w:proofErr w:type="spellEnd"/>
                                <w:r>
                                  <w:t xml:space="preserve"> utilizando </w:t>
                                </w:r>
                                <w:r w:rsidRPr="004D67F1">
                                  <w:rPr>
                                    <w:b/>
                                    <w:bCs/>
                                  </w:rPr>
                                  <w:t>Java</w:t>
                                </w:r>
                                <w:r>
                                  <w:t xml:space="preserve"> com </w:t>
                                </w:r>
                                <w:proofErr w:type="spellStart"/>
                                <w:r w:rsidRPr="004D67F1">
                                  <w:rPr>
                                    <w:b/>
                                    <w:bCs/>
                                  </w:rPr>
                                  <w:t>Playwright</w:t>
                                </w:r>
                                <w:proofErr w:type="spellEnd"/>
                                <w:r>
                                  <w:t xml:space="preserve"> e </w:t>
                                </w:r>
                                <w:proofErr w:type="spellStart"/>
                                <w:r w:rsidRPr="004D67F1">
                                  <w:rPr>
                                    <w:b/>
                                    <w:bCs/>
                                  </w:rPr>
                                  <w:t>Rest</w:t>
                                </w:r>
                                <w:proofErr w:type="spellEnd"/>
                                <w:r w:rsidRPr="004D67F1"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  <w:proofErr w:type="spellStart"/>
                                <w:r w:rsidRPr="004D67F1">
                                  <w:rPr>
                                    <w:b/>
                                    <w:bCs/>
                                  </w:rPr>
                                  <w:t>Assured</w:t>
                                </w:r>
                                <w:proofErr w:type="spellEnd"/>
                                <w:r>
                                  <w:t>, aumentando a eficiência e cobertura dos testes;</w:t>
                                </w:r>
                                <w:r>
                                  <w:br/>
                                  <w:t>-Colaboração com equipes multidisciplinares para identificar e corrigir falhas, garantindo a entrega de soluções de alta qualidade</w:t>
                                </w:r>
                                <w:r w:rsidR="00954187">
                                  <w:t>;</w:t>
                                </w:r>
                              </w:p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279765208"/>
                      <w:placeholder>
                        <w:docPart w:val="2A4CD534036A43E8A72311F9A31009AC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693200991"/>
                          <w:placeholder>
                            <w:docPart w:val="71E786D7C9C64BAD9623759FB70E6CA2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id w:val="1452511934"/>
                              <w:placeholder>
                                <w:docPart w:val="9D17B9121DF14812B4940DD52B64F571"/>
                              </w:placeholder>
                            </w:sdtPr>
                            <w:sdtEndPr>
                              <w:rPr>
                                <w:b w:val="0"/>
                                <w:bCs w:val="0"/>
                                <w:cap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</w:rPr>
                                  <w:id w:val="-1448071705"/>
                                  <w:placeholder>
                                    <w:docPart w:val="92B345DEA9EC4E25A23FA3012ACB2968"/>
                                  </w:placeholder>
                                </w:sdtPr>
                                <w:sdtEndPr>
                                  <w:rPr>
                                    <w:b w:val="0"/>
                                    <w:bCs w:val="0"/>
                                    <w:caps w:val="0"/>
                                  </w:rPr>
                                </w:sdtEndPr>
                                <w:sdtContent>
                                  <w:p w14:paraId="1EEEA438" w14:textId="5A42ED81" w:rsidR="00CC2473" w:rsidRDefault="00CC2473" w:rsidP="00954187">
                                    <w:pPr>
                                      <w:rPr>
                                        <w:rFonts w:eastAsiaTheme="minorEastAsia"/>
                                        <w:b/>
                                        <w:bCs/>
                                        <w:caps/>
                                      </w:rPr>
                                    </w:pPr>
                                    <w:r>
                                      <w:rPr>
                                        <w:rFonts w:eastAsiaTheme="minorEastAsia"/>
                                        <w:b/>
                                        <w:bCs/>
                                        <w:caps/>
                                      </w:rPr>
                                      <w:t>ANALISTA DE TESTE, caixa econômica federal</w:t>
                                    </w:r>
                                  </w:p>
                                  <w:p w14:paraId="441EBF73" w14:textId="77777777" w:rsidR="00CC2473" w:rsidRDefault="00CC2473" w:rsidP="00954187">
                                    <w:r>
                                      <w:t xml:space="preserve">Dezembro, 2020 – </w:t>
                                    </w:r>
                                    <w:proofErr w:type="gramStart"/>
                                    <w:r>
                                      <w:t>Janeiro</w:t>
                                    </w:r>
                                    <w:proofErr w:type="gramEnd"/>
                                    <w:r>
                                      <w:t>, 2022.</w:t>
                                    </w:r>
                                  </w:p>
                                  <w:p w14:paraId="74A58E67" w14:textId="6F2923BB" w:rsidR="00CC2473" w:rsidRPr="00954187" w:rsidRDefault="004D67F1" w:rsidP="00954187">
                                    <w:pPr>
                                      <w:pBdr>
                                        <w:bottom w:val="single" w:sz="6" w:space="1" w:color="auto"/>
                                      </w:pBdr>
                                    </w:pPr>
                                    <w:r>
                                      <w:t>Garantia da qualidade do aplicativo FGTS, realizando testes manuais e automatizados.</w:t>
                                    </w:r>
                                    <w:r>
                                      <w:br/>
                                      <w:t xml:space="preserve">Testes manuais em dispositivos </w:t>
                                    </w:r>
                                    <w:r w:rsidRPr="00617AA9">
                                      <w:rPr>
                                        <w:b/>
                                        <w:bCs/>
                                      </w:rPr>
                                      <w:t>Android</w:t>
                                    </w:r>
                                    <w:r>
                                      <w:t xml:space="preserve"> e </w:t>
                                    </w:r>
                                    <w:r w:rsidRPr="00617AA9">
                                      <w:rPr>
                                        <w:b/>
                                        <w:bCs/>
                                      </w:rPr>
                                      <w:t>iOS</w:t>
                                    </w:r>
                                    <w:r>
                                      <w:t xml:space="preserve">, utilizando ferramentas como </w:t>
                                    </w:r>
                                    <w:proofErr w:type="spellStart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Postman</w:t>
                                    </w:r>
                                    <w:proofErr w:type="spellEnd"/>
                                    <w:r>
                                      <w:t xml:space="preserve">, </w:t>
                                    </w:r>
                                    <w:proofErr w:type="spellStart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Fiddler</w:t>
                                    </w:r>
                                    <w:proofErr w:type="spellEnd"/>
                                    <w:r>
                                      <w:t xml:space="preserve"> e </w:t>
                                    </w:r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Charles Proxy</w:t>
                                    </w:r>
                                    <w:r>
                                      <w:t xml:space="preserve"> para análise de requisições e respostas.</w:t>
                                    </w:r>
                                    <w:r>
                                      <w:br/>
                                      <w:t xml:space="preserve">Automação de testes para dispositivos </w:t>
                                    </w:r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Android</w:t>
                                    </w:r>
                                    <w:r>
                                      <w:t xml:space="preserve"> com </w:t>
                                    </w:r>
                                    <w:proofErr w:type="spellStart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>Robot</w:t>
                                    </w:r>
                                    <w:proofErr w:type="spellEnd"/>
                                    <w:r w:rsidRPr="004D67F1">
                                      <w:rPr>
                                        <w:b/>
                                        <w:bCs/>
                                      </w:rPr>
                                      <w:t xml:space="preserve"> Framework</w:t>
                                    </w:r>
                                    <w:r>
                                      <w:t>.</w:t>
                                    </w:r>
                                    <w:r>
                                      <w:br/>
                                      <w:t>Atuação independente no projeto, responsável por toda a estratégia e execução de testes</w:t>
                                    </w:r>
                                    <w:r w:rsidR="00CC2473" w:rsidRPr="000C7F9A">
                                      <w:t>.</w:t>
                                    </w:r>
                                  </w:p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644032609"/>
                      <w:placeholder>
                        <w:docPart w:val="14E126CC67D94380B5103497247CEAD2"/>
                      </w:placeholder>
                      <w15:repeatingSectionItem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</w:rPr>
                          <w:id w:val="-703484222"/>
                          <w:placeholder>
                            <w:docPart w:val="3B0DC33DFAFD40E98CE086C72B213437"/>
                          </w:placeholder>
                        </w:sdtPr>
                        <w:sdtEndPr>
                          <w:rPr>
                            <w:b w:val="0"/>
                            <w:bCs w:val="0"/>
                            <w:caps w:val="0"/>
                          </w:rPr>
                        </w:sdtEndPr>
                        <w:sdtContent>
                          <w:sdt>
                            <w:sdtPr>
                              <w:rPr>
                                <w:rFonts w:eastAsiaTheme="minorEastAsia"/>
                                <w:b/>
                                <w:bCs/>
                                <w:caps/>
                              </w:rPr>
                              <w:id w:val="-1275795240"/>
                              <w:placeholder>
                                <w:docPart w:val="BA548263F50A4948844D1154C1C616B8"/>
                              </w:placeholder>
                            </w:sdtPr>
                            <w:sdtEndPr>
                              <w:rPr>
                                <w:b w:val="0"/>
                                <w:bCs w:val="0"/>
                                <w:caps w:val="0"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aps/>
                                  </w:rPr>
                                  <w:id w:val="375046381"/>
                                  <w:placeholder>
                                    <w:docPart w:val="1D3D7A7518EE4BD6B1321BD7687F0DE0"/>
                                  </w:placeholder>
                                </w:sdtPr>
                                <w:sdtEndPr>
                                  <w:rPr>
                                    <w:b w:val="0"/>
                                    <w:bCs w:val="0"/>
                                    <w:caps w:val="0"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rFonts w:eastAsiaTheme="minorEastAsia"/>
                                        <w:b/>
                                        <w:bCs/>
                                        <w:caps/>
                                      </w:rPr>
                                      <w:id w:val="-1128769909"/>
                                      <w:placeholder>
                                        <w:docPart w:val="AAB0E3653A694FE485E54B8D187AFE7C"/>
                                      </w:placeholder>
                                    </w:sdtPr>
                                    <w:sdtEndPr>
                                      <w:rPr>
                                        <w:b w:val="0"/>
                                        <w:bCs w:val="0"/>
                                        <w:caps w:val="0"/>
                                      </w:rPr>
                                    </w:sdtEndPr>
                                    <w:sdtContent>
                                      <w:p w14:paraId="31BCD04A" w14:textId="77777777" w:rsidR="00CC2473" w:rsidRPr="00741A24" w:rsidRDefault="00CC2473" w:rsidP="00954187">
                                        <w:r>
                                          <w:rPr>
                                            <w:rFonts w:eastAsiaTheme="minorEastAsia"/>
                                            <w:b/>
                                            <w:bCs/>
                                            <w:caps/>
                                          </w:rPr>
                                          <w:t>Analista de Teste, sicoob confederação</w:t>
                                        </w:r>
                                      </w:p>
                                      <w:p w14:paraId="338F65D3" w14:textId="77777777" w:rsidR="00CC2473" w:rsidRDefault="00CC2473" w:rsidP="00954187">
                                        <w:r>
                                          <w:t xml:space="preserve">Novembro, 2019 – </w:t>
                                        </w:r>
                                        <w:proofErr w:type="gramStart"/>
                                        <w:r>
                                          <w:t>Novembro</w:t>
                                        </w:r>
                                        <w:proofErr w:type="gramEnd"/>
                                        <w:r>
                                          <w:t>, 2020.</w:t>
                                        </w:r>
                                      </w:p>
                                      <w:p w14:paraId="5B5CEF1B" w14:textId="33EF1594" w:rsidR="00CC2473" w:rsidRPr="00692148" w:rsidRDefault="00617AA9" w:rsidP="00954187">
                                        <w:pPr>
                                          <w:pBdr>
                                            <w:bottom w:val="single" w:sz="6" w:space="1" w:color="auto"/>
                                          </w:pBdr>
                                          <w:rPr>
                                            <w:rFonts w:eastAsiaTheme="minorEastAsia"/>
                                          </w:rPr>
                                        </w:pPr>
                                        <w:r>
                                          <w:t>Garantia da qualidade no projeto de Cobrança Bancária, validando todo o fluxo de Boletos Bancários e Débito Direto Autorizado.</w:t>
                                        </w:r>
                                        <w:r>
                                          <w:br/>
                                          <w:t>Validação de comunicações externas via arquivos CNAB.</w:t>
                                        </w:r>
                                        <w:r>
                                          <w:br/>
                                          <w:t xml:space="preserve">Utilização de </w:t>
                                        </w:r>
                                        <w:proofErr w:type="spellStart"/>
                                        <w:r w:rsidRPr="00617AA9">
                                          <w:rPr>
                                            <w:b/>
                                            <w:bCs/>
                                          </w:rPr>
                                          <w:t>Postman</w:t>
                                        </w:r>
                                        <w:proofErr w:type="spellEnd"/>
                                        <w:r>
                                          <w:t xml:space="preserve"> para requisições específicas e </w:t>
                                        </w:r>
                                        <w:r w:rsidRPr="00617AA9">
                                          <w:rPr>
                                            <w:b/>
                                            <w:bCs/>
                                          </w:rPr>
                                          <w:t>Microsoft SQL Server</w:t>
                                        </w:r>
                                        <w:r>
                                          <w:t xml:space="preserve"> para consultas e validações no banco de dados.</w:t>
                                        </w:r>
                                        <w:r>
                                          <w:br/>
                                          <w:t>Participação no estudo e planejamento de automação de testes, posteriormente implementada por outro time</w:t>
                                        </w:r>
                                        <w:r w:rsidR="00CC2473">
                                          <w:t>.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1996254777"/>
                      <w:placeholder>
                        <w:docPart w:val="2BAE866643B445B496659348671ACFAD"/>
                      </w:placeholder>
                      <w15:repeatingSectionItem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 w:val="0"/>
                            <w:bCs w:val="0"/>
                            <w:caps w:val="0"/>
                          </w:rPr>
                          <w:id w:val="-1032799207"/>
                          <w:placeholder>
                            <w:docPart w:val="17B19533095F44C1933179FB8A5D9EC6"/>
                          </w:placeholder>
                        </w:sdtPr>
                        <w:sdtEndPr>
                          <w:rPr>
                            <w:b/>
                            <w:bCs/>
                            <w:caps/>
                          </w:rPr>
                        </w:sdtEndPr>
                        <w:sdtContent>
                          <w:p w14:paraId="5C7E522B" w14:textId="77777777" w:rsidR="00692148" w:rsidRDefault="00692148" w:rsidP="00954187">
                            <w:pPr>
                              <w:pStyle w:val="ttulo2"/>
                              <w:rPr>
                                <w:rFonts w:eastAsiaTheme="minorEastAsia"/>
                                <w:b w:val="0"/>
                                <w:bCs w:val="0"/>
                                <w:caps w:val="0"/>
                              </w:rPr>
                            </w:pPr>
                          </w:p>
                          <w:p w14:paraId="3978F9D5" w14:textId="5068B897" w:rsidR="00CC2473" w:rsidRPr="00741A24" w:rsidRDefault="00CC2473" w:rsidP="00954187">
                            <w:pPr>
                              <w:pStyle w:val="ttulo2"/>
                            </w:pPr>
                            <w:r w:rsidRPr="00254C6D">
                              <w:rPr>
                                <w:rFonts w:eastAsiaTheme="minorEastAsia"/>
                              </w:rPr>
                              <w:lastRenderedPageBreak/>
                              <w:t>teste de software, fóton informática.</w:t>
                            </w:r>
                          </w:p>
                        </w:sdtContent>
                      </w:sdt>
                      <w:p w14:paraId="71152A08" w14:textId="77777777" w:rsidR="00CC2473" w:rsidRDefault="00CC2473" w:rsidP="00954187">
                        <w:r>
                          <w:t xml:space="preserve">Abril, 2018 – </w:t>
                        </w:r>
                        <w:proofErr w:type="gramStart"/>
                        <w:r>
                          <w:t>Novembro</w:t>
                        </w:r>
                        <w:proofErr w:type="gramEnd"/>
                        <w:r>
                          <w:t>, 2019.</w:t>
                        </w:r>
                      </w:p>
                      <w:p w14:paraId="7802E6FC" w14:textId="226442B1" w:rsidR="00954187" w:rsidRPr="00954187" w:rsidRDefault="00617AA9" w:rsidP="00954187">
                        <w:r>
                          <w:t>Atuação como QA nos projetos do Banco da Amazônia (BASA), cliente da Fóton.</w:t>
                        </w:r>
                        <w:r>
                          <w:br/>
                          <w:t xml:space="preserve">Configuração e manutenção de ambientes em contêineres </w:t>
                        </w:r>
                        <w:r w:rsidRPr="00954187">
                          <w:rPr>
                            <w:b/>
                            <w:bCs/>
                          </w:rPr>
                          <w:t>Docker</w:t>
                        </w:r>
                        <w:r>
                          <w:t>.</w:t>
                        </w:r>
                        <w:r w:rsidR="00954187">
                          <w:br/>
                        </w:r>
                        <w:r>
                          <w:t xml:space="preserve">Realização de testes manuais em aplicações </w:t>
                        </w:r>
                        <w:r w:rsidRPr="00954187">
                          <w:rPr>
                            <w:b/>
                            <w:bCs/>
                          </w:rPr>
                          <w:t>mobile</w:t>
                        </w:r>
                        <w:r>
                          <w:t xml:space="preserve">, </w:t>
                        </w:r>
                        <w:r w:rsidRPr="00954187">
                          <w:rPr>
                            <w:b/>
                            <w:bCs/>
                          </w:rPr>
                          <w:t>web</w:t>
                        </w:r>
                        <w:r>
                          <w:t xml:space="preserve">, </w:t>
                        </w:r>
                        <w:proofErr w:type="spellStart"/>
                        <w:r w:rsidRPr="00954187">
                          <w:rPr>
                            <w:b/>
                            <w:bCs/>
                          </w:rPr>
                          <w:t>ATMs</w:t>
                        </w:r>
                        <w:proofErr w:type="spellEnd"/>
                        <w:r>
                          <w:t xml:space="preserve"> e </w:t>
                        </w:r>
                        <w:r w:rsidRPr="00954187">
                          <w:rPr>
                            <w:b/>
                            <w:bCs/>
                          </w:rPr>
                          <w:t>caixas bancários</w:t>
                        </w:r>
                        <w:r>
                          <w:t>.</w:t>
                        </w:r>
                        <w:r w:rsidR="00954187">
                          <w:br/>
                        </w:r>
                        <w:r>
                          <w:t xml:space="preserve">Utilização de ferramentas como </w:t>
                        </w:r>
                        <w:proofErr w:type="spellStart"/>
                        <w:r w:rsidRPr="00954187">
                          <w:rPr>
                            <w:b/>
                            <w:bCs/>
                          </w:rPr>
                          <w:t>Postman</w:t>
                        </w:r>
                        <w:proofErr w:type="spellEnd"/>
                        <w:r>
                          <w:t xml:space="preserve">, </w:t>
                        </w:r>
                        <w:proofErr w:type="spellStart"/>
                        <w:r w:rsidRPr="00954187">
                          <w:rPr>
                            <w:b/>
                            <w:bCs/>
                          </w:rPr>
                          <w:t>RabbitMQ</w:t>
                        </w:r>
                        <w:proofErr w:type="spellEnd"/>
                        <w:r>
                          <w:t xml:space="preserve"> e análise de logs em servidores para validação de sistemas.</w:t>
                        </w:r>
                      </w:p>
                      <w:p w14:paraId="206C3C13" w14:textId="016F4780" w:rsidR="00610436" w:rsidRPr="00610436" w:rsidRDefault="00617AA9" w:rsidP="00610436">
                        <w:pPr>
                          <w:pBdr>
                            <w:bottom w:val="single" w:sz="6" w:space="1" w:color="auto"/>
                          </w:pBdr>
                        </w:pPr>
                        <w:r>
                          <w:t>Experiência em:</w:t>
                        </w:r>
                        <w:r w:rsidR="00954187">
                          <w:br/>
                        </w:r>
                        <w:r>
                          <w:t>Aplicativo bancário para celular: validação de movimentações, registros e autorizações bancárias para contas PJ e PF.</w:t>
                        </w:r>
                        <w:r w:rsidR="00954187">
                          <w:br/>
                        </w:r>
                        <w:r>
                          <w:t>Internet Banking: validação de movimentações, registros e autorizações para contas PJ e PF.</w:t>
                        </w:r>
                        <w:r w:rsidR="00954187">
                          <w:br/>
                        </w:r>
                        <w:r>
                          <w:t xml:space="preserve">Operações em </w:t>
                        </w:r>
                        <w:proofErr w:type="spellStart"/>
                        <w:r>
                          <w:t>ATMs</w:t>
                        </w:r>
                        <w:proofErr w:type="spellEnd"/>
                        <w:r>
                          <w:t>: saques, extratos, depósitos e transferências.</w:t>
                        </w:r>
                        <w:r w:rsidR="00954187">
                          <w:br/>
                        </w:r>
                        <w:r>
                          <w:t>Fluxo de trabalho de caixas bancários</w:t>
                        </w:r>
                        <w:r w:rsidR="00CC2473" w:rsidRPr="00254C6D">
                          <w:t>.</w:t>
                        </w:r>
                        <w:r w:rsidR="00954187">
                          <w:t xml:space="preserve"> 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E22FA8" w:rsidRPr="00930666" w14:paraId="426FC4CA" w14:textId="77777777" w:rsidTr="00954187">
        <w:trPr>
          <w:trHeight w:val="575"/>
        </w:trPr>
        <w:tc>
          <w:tcPr>
            <w:tcW w:w="1845" w:type="dxa"/>
          </w:tcPr>
          <w:p w14:paraId="47BB8B31" w14:textId="25C68470" w:rsidR="00E22FA8" w:rsidRPr="00610436" w:rsidRDefault="00E22FA8" w:rsidP="00E22FA8">
            <w:pPr>
              <w:pStyle w:val="ttulo1"/>
            </w:pPr>
            <w:r>
              <w:lastRenderedPageBreak/>
              <w:t>FORMAÇÃO</w:t>
            </w:r>
          </w:p>
        </w:tc>
        <w:tc>
          <w:tcPr>
            <w:tcW w:w="473" w:type="dxa"/>
          </w:tcPr>
          <w:p w14:paraId="00D7C04E" w14:textId="77777777" w:rsidR="00E22FA8" w:rsidRDefault="00E22FA8" w:rsidP="00954187"/>
        </w:tc>
        <w:tc>
          <w:tcPr>
            <w:tcW w:w="7968" w:type="dxa"/>
          </w:tcPr>
          <w:p w14:paraId="5474D13A" w14:textId="77777777" w:rsidR="00E22FA8" w:rsidRPr="0099782F" w:rsidRDefault="00E22FA8" w:rsidP="00E22FA8">
            <w:pPr>
              <w:pStyle w:val="ttulo2"/>
            </w:pPr>
            <w:r>
              <w:t>escola técnica de brasilia – Águas claras</w:t>
            </w:r>
          </w:p>
          <w:p w14:paraId="208B834D" w14:textId="77777777" w:rsidR="00E22FA8" w:rsidRDefault="00E22FA8" w:rsidP="00E22FA8">
            <w:r>
              <w:t>Nível: Técnico – Curso: Técnico em Informática</w:t>
            </w:r>
          </w:p>
          <w:p w14:paraId="2338E3A9" w14:textId="77777777" w:rsidR="00E22FA8" w:rsidRDefault="00E22FA8" w:rsidP="00E22FA8">
            <w:r>
              <w:t xml:space="preserve">Início:  </w:t>
            </w:r>
            <w:proofErr w:type="gramStart"/>
            <w:r>
              <w:t>Julho</w:t>
            </w:r>
            <w:proofErr w:type="gramEnd"/>
            <w:r>
              <w:t xml:space="preserve">, 2013 – Término: </w:t>
            </w:r>
            <w:proofErr w:type="gramStart"/>
            <w:r>
              <w:t>Junho</w:t>
            </w:r>
            <w:proofErr w:type="gramEnd"/>
            <w:r>
              <w:t>, 2018</w:t>
            </w:r>
          </w:p>
          <w:p w14:paraId="7780EC8A" w14:textId="77777777" w:rsidR="00E22FA8" w:rsidRDefault="00E22FA8" w:rsidP="00E22FA8"/>
          <w:p w14:paraId="58829732" w14:textId="77777777" w:rsidR="00E22FA8" w:rsidRPr="00C40D75" w:rsidRDefault="00E22FA8" w:rsidP="00E22FA8">
            <w:pPr>
              <w:pStyle w:val="ttulo2"/>
            </w:pPr>
            <w:r>
              <w:t>universidade euro americana – águas claras</w:t>
            </w:r>
          </w:p>
          <w:p w14:paraId="24EF39F9" w14:textId="7DC2C3A0" w:rsidR="00E22FA8" w:rsidRDefault="00E22FA8" w:rsidP="00E22FA8">
            <w:r>
              <w:t>Nível: Superior – Curso: Sistemas de Informação</w:t>
            </w:r>
          </w:p>
          <w:p w14:paraId="088FD303" w14:textId="77777777" w:rsidR="00E22FA8" w:rsidRDefault="00E22FA8" w:rsidP="00E22FA8">
            <w:r>
              <w:t xml:space="preserve">Início:  </w:t>
            </w:r>
            <w:proofErr w:type="gramStart"/>
            <w:r>
              <w:t>Agosto</w:t>
            </w:r>
            <w:proofErr w:type="gramEnd"/>
            <w:r>
              <w:t xml:space="preserve">, 2014 – Término: </w:t>
            </w:r>
            <w:proofErr w:type="gramStart"/>
            <w:r>
              <w:t>Junho</w:t>
            </w:r>
            <w:proofErr w:type="gramEnd"/>
            <w:r>
              <w:t>, 2018</w:t>
            </w:r>
          </w:p>
          <w:p w14:paraId="09C7F7C9" w14:textId="77777777" w:rsidR="00E22FA8" w:rsidRDefault="00E22FA8" w:rsidP="00E22FA8"/>
          <w:p w14:paraId="109ECD7E" w14:textId="77777777" w:rsidR="00E22FA8" w:rsidRDefault="00E22FA8" w:rsidP="00E22FA8">
            <w:pPr>
              <w:pStyle w:val="ttulo2"/>
            </w:pPr>
            <w:r>
              <w:t>Certificação:</w:t>
            </w:r>
          </w:p>
          <w:p w14:paraId="373E257A" w14:textId="77777777" w:rsidR="00E22FA8" w:rsidRDefault="00E22FA8" w:rsidP="00E22FA8">
            <w:pPr>
              <w:rPr>
                <w:sz w:val="18"/>
                <w:szCs w:val="18"/>
              </w:rPr>
            </w:pPr>
            <w:r w:rsidRPr="00687291">
              <w:t>CTFL Foundation Leve</w:t>
            </w:r>
            <w:r>
              <w:t>l.</w:t>
            </w:r>
            <w:r>
              <w:br/>
            </w:r>
            <w:r w:rsidRPr="004E7199">
              <w:rPr>
                <w:sz w:val="18"/>
                <w:szCs w:val="18"/>
              </w:rPr>
              <w:t xml:space="preserve">Data de Emissão: </w:t>
            </w:r>
            <w:proofErr w:type="gramStart"/>
            <w:r w:rsidRPr="004E7199">
              <w:rPr>
                <w:sz w:val="18"/>
                <w:szCs w:val="18"/>
              </w:rPr>
              <w:t>Dezembro</w:t>
            </w:r>
            <w:proofErr w:type="gramEnd"/>
            <w:r w:rsidRPr="004E7199">
              <w:rPr>
                <w:sz w:val="18"/>
                <w:szCs w:val="18"/>
              </w:rPr>
              <w:t>, 2018.</w:t>
            </w:r>
          </w:p>
          <w:p w14:paraId="6FF91A38" w14:textId="77777777" w:rsidR="00E22FA8" w:rsidRPr="00DF4B0C" w:rsidRDefault="00E22FA8" w:rsidP="00610436">
            <w:pPr>
              <w:pStyle w:val="ttulo2"/>
              <w:rPr>
                <w:rFonts w:eastAsiaTheme="minorEastAsia"/>
              </w:rPr>
            </w:pPr>
          </w:p>
        </w:tc>
      </w:tr>
      <w:tr w:rsidR="00E22FA8" w:rsidRPr="00930666" w14:paraId="7B9B7381" w14:textId="77777777" w:rsidTr="00954187">
        <w:trPr>
          <w:trHeight w:val="575"/>
        </w:trPr>
        <w:tc>
          <w:tcPr>
            <w:tcW w:w="1845" w:type="dxa"/>
          </w:tcPr>
          <w:p w14:paraId="138E1E09" w14:textId="77777777" w:rsidR="00E22FA8" w:rsidRDefault="00E22FA8" w:rsidP="00610436">
            <w:pPr>
              <w:pStyle w:val="ttulo1"/>
              <w:jc w:val="center"/>
            </w:pPr>
          </w:p>
        </w:tc>
        <w:tc>
          <w:tcPr>
            <w:tcW w:w="473" w:type="dxa"/>
          </w:tcPr>
          <w:p w14:paraId="4E22E961" w14:textId="77777777" w:rsidR="00E22FA8" w:rsidRDefault="00E22FA8" w:rsidP="00954187"/>
        </w:tc>
        <w:tc>
          <w:tcPr>
            <w:tcW w:w="7968" w:type="dxa"/>
          </w:tcPr>
          <w:p w14:paraId="2C600B3A" w14:textId="77777777" w:rsidR="00E22FA8" w:rsidRDefault="00E22FA8" w:rsidP="00E22FA8">
            <w:pPr>
              <w:pStyle w:val="ttulo2"/>
            </w:pPr>
          </w:p>
        </w:tc>
      </w:tr>
      <w:tr w:rsidR="00B544B8" w:rsidRPr="00930666" w14:paraId="1D4554F5" w14:textId="77777777" w:rsidTr="00954187">
        <w:trPr>
          <w:trHeight w:val="6678"/>
        </w:trPr>
        <w:tc>
          <w:tcPr>
            <w:tcW w:w="1845" w:type="dxa"/>
          </w:tcPr>
          <w:p w14:paraId="62CA10A3" w14:textId="0336E3B1" w:rsidR="00B544B8" w:rsidRPr="00B544B8" w:rsidRDefault="00B64463" w:rsidP="00954187">
            <w:pPr>
              <w:pStyle w:val="ttulo1"/>
            </w:pPr>
            <w:r>
              <w:lastRenderedPageBreak/>
              <w:t>habilidades técnicas</w:t>
            </w:r>
          </w:p>
        </w:tc>
        <w:tc>
          <w:tcPr>
            <w:tcW w:w="473" w:type="dxa"/>
          </w:tcPr>
          <w:p w14:paraId="7CED2B22" w14:textId="77777777" w:rsidR="00B544B8" w:rsidRDefault="00B544B8" w:rsidP="00954187"/>
        </w:tc>
        <w:tc>
          <w:tcPr>
            <w:tcW w:w="7968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1B6BD6D171954C9582AE55D03AB6A6E0"/>
                  </w:placeholder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515464952"/>
                      <w15:repeatingSection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560148084"/>
                          <w:placeholder>
                            <w:docPart w:val="BDEA3705B4984690A241324CC82C6362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0AD1CC1D" w14:textId="77777777" w:rsidR="00E22FA8" w:rsidRDefault="00E22FA8" w:rsidP="00E22FA8">
                            <w:pPr>
                              <w:pStyle w:val="ttulo2"/>
                            </w:pPr>
                            <w:r>
                              <w:t>Testes manuais:</w:t>
                            </w:r>
                          </w:p>
                          <w:p w14:paraId="2D90307B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Postman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FA09E27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Fiddler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FDFEBE0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Charles Proxy;</w:t>
                            </w:r>
                          </w:p>
                          <w:p w14:paraId="6C68C292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Testes em Android, iOS, Web e Plataforma;</w:t>
                            </w:r>
                          </w:p>
                          <w:p w14:paraId="728837A9" w14:textId="77777777" w:rsidR="00E22FA8" w:rsidRDefault="00E22FA8" w:rsidP="00E22FA8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Análise de logs em servidores; </w:t>
                            </w:r>
                          </w:p>
                          <w:p w14:paraId="27AAB576" w14:textId="590D6929" w:rsidR="00B544B8" w:rsidRPr="00E22FA8" w:rsidRDefault="00000000" w:rsidP="00E22FA8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1319617645"/>
                          <w:placeholder>
                            <w:docPart w:val="A2868137188D4483B8C3AD3382F8EAF7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7A19ACF2" w14:textId="4215A09E" w:rsidR="00B64463" w:rsidRDefault="00B64463" w:rsidP="00954187">
                            <w:pPr>
                              <w:pStyle w:val="ttulo2"/>
                            </w:pPr>
                            <w:r>
                              <w:t>automação de testes:</w:t>
                            </w:r>
                          </w:p>
                          <w:p w14:paraId="460CAF1C" w14:textId="2D1E0E77" w:rsidR="00B64463" w:rsidRDefault="00B64463" w:rsidP="002245B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JAVA;</w:t>
                            </w:r>
                          </w:p>
                          <w:p w14:paraId="0E29B8C2" w14:textId="512F1D00" w:rsidR="00B64463" w:rsidRDefault="00B64463" w:rsidP="002245B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Robotframework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A1EF6E" w14:textId="773845D0" w:rsidR="00B64463" w:rsidRDefault="00B64463" w:rsidP="00B6446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Playwright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B13D36" w14:textId="6F36EE56" w:rsidR="00B64463" w:rsidRDefault="00B64463" w:rsidP="00B6446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Selenium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Webdriver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C78C2E3" w14:textId="3482292F" w:rsidR="00B64463" w:rsidRDefault="00B64463" w:rsidP="00B64463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Cucumber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Gherkin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6FA68DED" w14:textId="4A7F9BA8" w:rsidR="00B64463" w:rsidRDefault="00B64463" w:rsidP="002245B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Newman;</w:t>
                            </w:r>
                          </w:p>
                          <w:p w14:paraId="370DFC90" w14:textId="77777777" w:rsidR="00B64463" w:rsidRDefault="00B64463" w:rsidP="00780945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Rest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Assured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30002B" w14:textId="530D0F3A" w:rsidR="00B64463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94145687"/>
                          <w:placeholder>
                            <w:docPart w:val="717AD1B24B824F99945336A078F5096D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6BAF8A74" w14:textId="0C71F7D4" w:rsidR="003B4B56" w:rsidRDefault="003B4B56" w:rsidP="00954187">
                            <w:pPr>
                              <w:pStyle w:val="ttulo2"/>
                            </w:pPr>
                            <w:r>
                              <w:t>Banco de dados:</w:t>
                            </w:r>
                          </w:p>
                          <w:p w14:paraId="485F64A6" w14:textId="6DB7881C" w:rsidR="003B4B56" w:rsidRDefault="003B4B56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Oracle SQL / PL-SQL</w:t>
                            </w:r>
                          </w:p>
                          <w:p w14:paraId="49635D65" w14:textId="7938E1B3" w:rsidR="003B4B56" w:rsidRDefault="003B4B56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Microsoft SQL Server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2123824789"/>
                          <w:placeholder>
                            <w:docPart w:val="8B6935F4411B4CB5914B629FEA74C1A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5971216E" w14:textId="1D618FA0" w:rsidR="00F778F9" w:rsidRDefault="00F778F9" w:rsidP="00954187">
                            <w:pPr>
                              <w:pStyle w:val="ttulo2"/>
                            </w:pPr>
                            <w:r>
                              <w:t>Ferramentas</w:t>
                            </w:r>
                            <w:r w:rsidR="00B64463">
                              <w:t xml:space="preserve"> de infraestrutura</w:t>
                            </w:r>
                            <w:r>
                              <w:t>:</w:t>
                            </w:r>
                          </w:p>
                          <w:p w14:paraId="641C6801" w14:textId="29FBC5D8" w:rsidR="00F778F9" w:rsidRDefault="00B64463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Docker;</w:t>
                            </w:r>
                          </w:p>
                          <w:p w14:paraId="7E294497" w14:textId="7B9903BE" w:rsidR="00B64463" w:rsidRDefault="00B64463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proofErr w:type="spellStart"/>
                            <w:r>
                              <w:t>RabbitMQ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0CEDB03" w14:textId="03C2B01A" w:rsidR="00F778F9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71939638"/>
                          <w:placeholder>
                            <w:docPart w:val="78A08C628A524E3F9A230C5F0DFE154B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4E916618" w14:textId="16D2E3B7" w:rsidR="004F0AEE" w:rsidRDefault="004F0AEE" w:rsidP="00954187">
                            <w:pPr>
                              <w:pStyle w:val="ttulo2"/>
                            </w:pPr>
                            <w:r w:rsidRPr="00536484">
                              <w:t>Ágil</w:t>
                            </w:r>
                            <w:r>
                              <w:t>:</w:t>
                            </w:r>
                          </w:p>
                          <w:p w14:paraId="12F90A2F" w14:textId="77777777" w:rsidR="00B64463" w:rsidRDefault="004F0AEE" w:rsidP="004C5EE6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>Scrum</w:t>
                            </w:r>
                            <w:r w:rsidR="00F778F9">
                              <w:t>, e</w:t>
                            </w:r>
                            <w:r>
                              <w:t xml:space="preserve">laboração e </w:t>
                            </w:r>
                            <w:r w:rsidR="00F778F9">
                              <w:t>e</w:t>
                            </w:r>
                            <w:r>
                              <w:t>ntrega de documentos padronizados para projetos</w:t>
                            </w:r>
                          </w:p>
                          <w:p w14:paraId="0239EE3D" w14:textId="458B7AF6" w:rsidR="004F0AEE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  <w:sdt>
                        <w:sdtPr>
                          <w:rPr>
                            <w:rFonts w:asciiTheme="minorHAnsi" w:eastAsiaTheme="minorEastAsia" w:hAnsiTheme="minorHAnsi" w:cstheme="minorBidi"/>
                            <w:b w:val="0"/>
                            <w:bCs w:val="0"/>
                            <w:caps w:val="0"/>
                            <w:color w:val="595959" w:themeColor="text1" w:themeTint="A6"/>
                            <w14:ligatures w14:val="none"/>
                          </w:rPr>
                          <w:id w:val="-608277241"/>
                          <w:placeholder>
                            <w:docPart w:val="836418A388C64EB78F72A55B14546355"/>
                          </w:placeholder>
                          <w15:repeatingSectionItem/>
                        </w:sdtPr>
                        <w:sdtEndPr>
                          <w:rPr>
                            <w:rFonts w:eastAsiaTheme="minorHAnsi"/>
                          </w:rPr>
                        </w:sdtEndPr>
                        <w:sdtContent>
                          <w:p w14:paraId="7E07BEED" w14:textId="33A2AE56" w:rsidR="00DE6532" w:rsidRDefault="00DE6532" w:rsidP="00954187">
                            <w:pPr>
                              <w:pStyle w:val="ttulo2"/>
                            </w:pPr>
                            <w:r w:rsidRPr="00536484">
                              <w:t>Comunicação</w:t>
                            </w:r>
                            <w:r>
                              <w:t>:</w:t>
                            </w:r>
                          </w:p>
                          <w:p w14:paraId="0A3488BB" w14:textId="7C593256" w:rsidR="00DE6532" w:rsidRDefault="00DE6532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Português – Fluente </w:t>
                            </w:r>
                          </w:p>
                          <w:p w14:paraId="7700E100" w14:textId="77777777" w:rsidR="00B64463" w:rsidRDefault="00DE6532" w:rsidP="00954187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</w:pPr>
                            <w:r>
                              <w:t xml:space="preserve">Inglês – Intermediário </w:t>
                            </w:r>
                          </w:p>
                          <w:p w14:paraId="1C6E2083" w14:textId="6E9576F1" w:rsidR="00DE6532" w:rsidRDefault="00000000" w:rsidP="00B64463">
                            <w:pPr>
                              <w:spacing w:line="240" w:lineRule="auto"/>
                            </w:pP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  <w:p w14:paraId="5B002DFB" w14:textId="77777777" w:rsidR="00B544B8" w:rsidRPr="00F53F84" w:rsidRDefault="00B544B8" w:rsidP="00954187"/>
          <w:p w14:paraId="6129D7B6" w14:textId="739952A1" w:rsidR="00DE6532" w:rsidRPr="00F53F84" w:rsidRDefault="00DE6532" w:rsidP="00954187"/>
        </w:tc>
      </w:tr>
    </w:tbl>
    <w:p w14:paraId="3DA3ACA1" w14:textId="50C724BE" w:rsidR="000546E2" w:rsidRPr="000546E2" w:rsidRDefault="000546E2" w:rsidP="00F778F9"/>
    <w:sectPr w:rsidR="000546E2" w:rsidRPr="000546E2" w:rsidSect="007E3DF8">
      <w:footerReference w:type="default" r:id="rId11"/>
      <w:footerReference w:type="first" r:id="rId12"/>
      <w:pgSz w:w="11907" w:h="16839" w:code="9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FAE48" w14:textId="77777777" w:rsidR="00593243" w:rsidRDefault="00593243">
      <w:pPr>
        <w:spacing w:before="0" w:after="0" w:line="240" w:lineRule="auto"/>
      </w:pPr>
      <w:r>
        <w:separator/>
      </w:r>
    </w:p>
  </w:endnote>
  <w:endnote w:type="continuationSeparator" w:id="0">
    <w:p w14:paraId="0BB98313" w14:textId="77777777" w:rsidR="00593243" w:rsidRDefault="005932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B2CE78" w14:textId="36A36B82" w:rsidR="00886970" w:rsidRDefault="000302D8">
    <w:pPr>
      <w:pStyle w:val="rodap"/>
    </w:pPr>
    <w:r>
      <w:t>Página</w:t>
    </w:r>
    <w:r>
      <w:fldChar w:fldCharType="begin"/>
    </w:r>
    <w:r>
      <w:instrText xml:space="preserve"> PAGE </w:instrText>
    </w:r>
    <w:r>
      <w:fldChar w:fldCharType="separate"/>
    </w:r>
    <w:r w:rsidR="00F37EE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F3664F" w14:textId="7CA887C3" w:rsidR="000546E2" w:rsidRDefault="000546E2" w:rsidP="000546E2">
    <w:pPr>
      <w:pStyle w:val="Rodap0"/>
      <w:tabs>
        <w:tab w:val="clear" w:pos="4252"/>
        <w:tab w:val="clear" w:pos="8504"/>
        <w:tab w:val="left" w:pos="889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643F0D" w14:textId="77777777" w:rsidR="00593243" w:rsidRDefault="00593243">
      <w:pPr>
        <w:spacing w:before="0" w:after="0" w:line="240" w:lineRule="auto"/>
      </w:pPr>
      <w:r>
        <w:separator/>
      </w:r>
    </w:p>
  </w:footnote>
  <w:footnote w:type="continuationSeparator" w:id="0">
    <w:p w14:paraId="1C47F5E2" w14:textId="77777777" w:rsidR="00593243" w:rsidRDefault="005932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51B21"/>
    <w:multiLevelType w:val="hybridMultilevel"/>
    <w:tmpl w:val="E954F1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56A9E"/>
    <w:multiLevelType w:val="hybridMultilevel"/>
    <w:tmpl w:val="E3FA87D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128805">
    <w:abstractNumId w:val="0"/>
  </w:num>
  <w:num w:numId="2" w16cid:durableId="3496500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EB"/>
    <w:rsid w:val="000302D8"/>
    <w:rsid w:val="000546E2"/>
    <w:rsid w:val="00063831"/>
    <w:rsid w:val="00083F89"/>
    <w:rsid w:val="00092B1E"/>
    <w:rsid w:val="000A509D"/>
    <w:rsid w:val="000B4A25"/>
    <w:rsid w:val="000C23CF"/>
    <w:rsid w:val="000C7F9A"/>
    <w:rsid w:val="00103D1C"/>
    <w:rsid w:val="00140246"/>
    <w:rsid w:val="00146987"/>
    <w:rsid w:val="001646BB"/>
    <w:rsid w:val="001D41A7"/>
    <w:rsid w:val="001F3BC1"/>
    <w:rsid w:val="002026F6"/>
    <w:rsid w:val="002245B2"/>
    <w:rsid w:val="00225A0B"/>
    <w:rsid w:val="00254C6D"/>
    <w:rsid w:val="0029235F"/>
    <w:rsid w:val="002B1A1F"/>
    <w:rsid w:val="002B5DA9"/>
    <w:rsid w:val="002F197B"/>
    <w:rsid w:val="00327D52"/>
    <w:rsid w:val="00331059"/>
    <w:rsid w:val="0033462E"/>
    <w:rsid w:val="00357824"/>
    <w:rsid w:val="00376EB5"/>
    <w:rsid w:val="003B4B56"/>
    <w:rsid w:val="003F4AE1"/>
    <w:rsid w:val="00430F95"/>
    <w:rsid w:val="0049332F"/>
    <w:rsid w:val="004A5EEB"/>
    <w:rsid w:val="004B52C9"/>
    <w:rsid w:val="004B7B2E"/>
    <w:rsid w:val="004D67F1"/>
    <w:rsid w:val="004E7199"/>
    <w:rsid w:val="004F0AEE"/>
    <w:rsid w:val="00520AC3"/>
    <w:rsid w:val="00536484"/>
    <w:rsid w:val="00593243"/>
    <w:rsid w:val="005D2DB4"/>
    <w:rsid w:val="005E42DD"/>
    <w:rsid w:val="00610436"/>
    <w:rsid w:val="00617AA9"/>
    <w:rsid w:val="006266CC"/>
    <w:rsid w:val="0065372A"/>
    <w:rsid w:val="00686529"/>
    <w:rsid w:val="00687291"/>
    <w:rsid w:val="006874FB"/>
    <w:rsid w:val="00692148"/>
    <w:rsid w:val="006A791D"/>
    <w:rsid w:val="006B17B7"/>
    <w:rsid w:val="006D6597"/>
    <w:rsid w:val="006F4738"/>
    <w:rsid w:val="006F60C9"/>
    <w:rsid w:val="00714D0E"/>
    <w:rsid w:val="00741A24"/>
    <w:rsid w:val="0077392E"/>
    <w:rsid w:val="0077601E"/>
    <w:rsid w:val="007B1CBB"/>
    <w:rsid w:val="007E3DF8"/>
    <w:rsid w:val="00800136"/>
    <w:rsid w:val="00861454"/>
    <w:rsid w:val="00874308"/>
    <w:rsid w:val="00886970"/>
    <w:rsid w:val="008C1917"/>
    <w:rsid w:val="008D51BE"/>
    <w:rsid w:val="0090344D"/>
    <w:rsid w:val="009129D1"/>
    <w:rsid w:val="00930666"/>
    <w:rsid w:val="00936E29"/>
    <w:rsid w:val="009428F2"/>
    <w:rsid w:val="00954187"/>
    <w:rsid w:val="0098210C"/>
    <w:rsid w:val="0099782F"/>
    <w:rsid w:val="009D62F8"/>
    <w:rsid w:val="009E7FF4"/>
    <w:rsid w:val="009F174B"/>
    <w:rsid w:val="00A1552A"/>
    <w:rsid w:val="00A26473"/>
    <w:rsid w:val="00A34A75"/>
    <w:rsid w:val="00A44E54"/>
    <w:rsid w:val="00A91BF9"/>
    <w:rsid w:val="00AB1909"/>
    <w:rsid w:val="00AD6767"/>
    <w:rsid w:val="00AE2B10"/>
    <w:rsid w:val="00AF0EFC"/>
    <w:rsid w:val="00AF26C0"/>
    <w:rsid w:val="00B13A0C"/>
    <w:rsid w:val="00B20EF8"/>
    <w:rsid w:val="00B45559"/>
    <w:rsid w:val="00B544B8"/>
    <w:rsid w:val="00B64463"/>
    <w:rsid w:val="00BA4305"/>
    <w:rsid w:val="00BD2806"/>
    <w:rsid w:val="00C11073"/>
    <w:rsid w:val="00C3502C"/>
    <w:rsid w:val="00C40D75"/>
    <w:rsid w:val="00C444FD"/>
    <w:rsid w:val="00C5242F"/>
    <w:rsid w:val="00C55D6B"/>
    <w:rsid w:val="00C62E58"/>
    <w:rsid w:val="00C65275"/>
    <w:rsid w:val="00CA52ED"/>
    <w:rsid w:val="00CC2473"/>
    <w:rsid w:val="00CE3F41"/>
    <w:rsid w:val="00D222E3"/>
    <w:rsid w:val="00D45A42"/>
    <w:rsid w:val="00DC4342"/>
    <w:rsid w:val="00DD34B0"/>
    <w:rsid w:val="00DE6532"/>
    <w:rsid w:val="00DF203C"/>
    <w:rsid w:val="00DF4B0C"/>
    <w:rsid w:val="00E02CEA"/>
    <w:rsid w:val="00E11FF5"/>
    <w:rsid w:val="00E22FA8"/>
    <w:rsid w:val="00E24F8C"/>
    <w:rsid w:val="00EA0697"/>
    <w:rsid w:val="00EA6EB8"/>
    <w:rsid w:val="00EA7B00"/>
    <w:rsid w:val="00F15328"/>
    <w:rsid w:val="00F37EEB"/>
    <w:rsid w:val="00F43854"/>
    <w:rsid w:val="00F531ED"/>
    <w:rsid w:val="00F53F84"/>
    <w:rsid w:val="00F778F9"/>
    <w:rsid w:val="00F95638"/>
    <w:rsid w:val="00F95EC0"/>
    <w:rsid w:val="00FB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BFC495"/>
  <w15:docId w15:val="{BA83899F-DC43-49A0-B177-1BAAD49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lang w:val="pt-BR" w:eastAsia="pt-B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FA8"/>
    <w:rPr>
      <w:kern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customStyle="1" w:styleId="ttulo2">
    <w:name w:val="título 2"/>
    <w:basedOn w:val="Normal"/>
    <w:next w:val="Normal"/>
    <w:link w:val="Cardettulo2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customStyle="1" w:styleId="ttulo3">
    <w:name w:val="título 3"/>
    <w:basedOn w:val="Normal"/>
    <w:next w:val="Normal"/>
    <w:link w:val="Cardettulo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ttulo4">
    <w:name w:val="título 4"/>
    <w:basedOn w:val="Normal"/>
    <w:next w:val="Normal"/>
    <w:link w:val="Cardettulo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ttulo5">
    <w:name w:val="título 5"/>
    <w:basedOn w:val="Normal"/>
    <w:next w:val="Normal"/>
    <w:link w:val="Cardettulo5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ttulo6">
    <w:name w:val="título 6"/>
    <w:basedOn w:val="Normal"/>
    <w:next w:val="Normal"/>
    <w:link w:val="Cardettulo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ttulo7">
    <w:name w:val="título 7"/>
    <w:basedOn w:val="Normal"/>
    <w:next w:val="Normal"/>
    <w:link w:val="Cardettulo7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tulo8">
    <w:name w:val="título 8"/>
    <w:basedOn w:val="Normal"/>
    <w:next w:val="Normal"/>
    <w:link w:val="Cardettulo8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ttulo9">
    <w:name w:val="título 9"/>
    <w:basedOn w:val="Normal"/>
    <w:next w:val="Normal"/>
    <w:link w:val="Cardettulo9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cabealho">
    <w:name w:val="cabeçalho"/>
    <w:basedOn w:val="Normal"/>
    <w:link w:val="Cardecabealho"/>
    <w:uiPriority w:val="9"/>
    <w:unhideWhenUsed/>
    <w:pPr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"/>
    <w:rPr>
      <w:kern w:val="20"/>
    </w:rPr>
  </w:style>
  <w:style w:type="paragraph" w:customStyle="1" w:styleId="rodap">
    <w:name w:val="rodapé"/>
    <w:basedOn w:val="Normal"/>
    <w:link w:val="Carderodap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arderodap">
    <w:name w:val="Car de rodapé"/>
    <w:basedOn w:val="Fontepargpadro"/>
    <w:link w:val="rodap"/>
    <w:uiPriority w:val="2"/>
    <w:rPr>
      <w:kern w:val="20"/>
    </w:rPr>
  </w:style>
  <w:style w:type="paragraph" w:customStyle="1" w:styleId="Textodocurrculo">
    <w:name w:val="Texto do currículo"/>
    <w:basedOn w:val="Normal"/>
    <w:qFormat/>
    <w:pPr>
      <w:spacing w:after="40"/>
      <w:ind w:right="1440"/>
    </w:p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rdettulo1">
    <w:name w:val="Car de título 1"/>
    <w:basedOn w:val="Fontepargpadro"/>
    <w:link w:val="ttulo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Cardettulo2">
    <w:name w:val="Car de título 2"/>
    <w:basedOn w:val="Fontepargpadro"/>
    <w:link w:val="ttulo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Cardettulo3">
    <w:name w:val="Car de título 3"/>
    <w:basedOn w:val="Fontepargpadro"/>
    <w:link w:val="ttulo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Cardettulo4">
    <w:name w:val="Car de título 4"/>
    <w:basedOn w:val="Fontepargpadro"/>
    <w:link w:val="ttulo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Cardettulo5">
    <w:name w:val="Car de título 5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Cardettulo6">
    <w:name w:val="Car de título 6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Cardettulo7">
    <w:name w:val="Car de título 7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Cardettulo8">
    <w:name w:val="Car de título 8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Cardettulo9">
    <w:name w:val="Car de título 9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eladocurrculo">
    <w:name w:val="Tabela do currículo"/>
    <w:basedOn w:val="Tabela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eladacarta">
    <w:name w:val="Tabela da carta"/>
    <w:basedOn w:val="Tabela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a">
    <w:name w:val="Date"/>
    <w:basedOn w:val="Normal"/>
    <w:next w:val="Normal"/>
    <w:link w:val="Data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aChar">
    <w:name w:val="Data Char"/>
    <w:basedOn w:val="Fontepargpadro"/>
    <w:link w:val="Dat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rio1">
    <w:name w:val="Destinatário1"/>
    <w:basedOn w:val="Normal"/>
    <w:uiPriority w:val="8"/>
    <w:unhideWhenUsed/>
    <w:qFormat/>
    <w:pPr>
      <w:spacing w:after="40"/>
    </w:pPr>
    <w:rPr>
      <w:b/>
      <w:bCs/>
    </w:rPr>
  </w:style>
  <w:style w:type="paragraph" w:styleId="Saudao">
    <w:name w:val="Salutation"/>
    <w:basedOn w:val="Normal"/>
    <w:next w:val="Normal"/>
    <w:link w:val="SaudaoChar"/>
    <w:uiPriority w:val="8"/>
    <w:unhideWhenUsed/>
    <w:qFormat/>
    <w:pPr>
      <w:spacing w:before="720"/>
    </w:pPr>
  </w:style>
  <w:style w:type="character" w:customStyle="1" w:styleId="SaudaoChar">
    <w:name w:val="Saudação Char"/>
    <w:basedOn w:val="Fontepargpadro"/>
    <w:link w:val="Saudao"/>
    <w:uiPriority w:val="8"/>
    <w:rPr>
      <w:kern w:val="20"/>
    </w:rPr>
  </w:style>
  <w:style w:type="paragraph" w:styleId="Encerramento">
    <w:name w:val="Closing"/>
    <w:basedOn w:val="Normal"/>
    <w:link w:val="EncerramentoChar"/>
    <w:uiPriority w:val="8"/>
    <w:unhideWhenUsed/>
    <w:qFormat/>
    <w:pPr>
      <w:spacing w:before="480" w:after="960" w:line="240" w:lineRule="auto"/>
    </w:pPr>
  </w:style>
  <w:style w:type="character" w:customStyle="1" w:styleId="EncerramentoChar">
    <w:name w:val="Encerramento Char"/>
    <w:basedOn w:val="Fontepargpadro"/>
    <w:link w:val="Encerramento"/>
    <w:uiPriority w:val="8"/>
    <w:rPr>
      <w:kern w:val="20"/>
    </w:rPr>
  </w:style>
  <w:style w:type="paragraph" w:styleId="Assinatura">
    <w:name w:val="Signature"/>
    <w:basedOn w:val="Normal"/>
    <w:link w:val="AssinaturaChar"/>
    <w:uiPriority w:val="8"/>
    <w:unhideWhenUsed/>
    <w:qFormat/>
    <w:pPr>
      <w:spacing w:after="480"/>
    </w:pPr>
    <w:rPr>
      <w:b/>
      <w:bCs/>
    </w:rPr>
  </w:style>
  <w:style w:type="character" w:customStyle="1" w:styleId="AssinaturaChar">
    <w:name w:val="Assinatura Char"/>
    <w:basedOn w:val="Fontepargpadro"/>
    <w:link w:val="Assinatura"/>
    <w:uiPriority w:val="8"/>
    <w:rPr>
      <w:b/>
      <w:bCs/>
      <w:kern w:val="20"/>
    </w:rPr>
  </w:style>
  <w:style w:type="character" w:styleId="nfase">
    <w:name w:val="Emphasis"/>
    <w:basedOn w:val="Fontepargpadro"/>
    <w:uiPriority w:val="2"/>
    <w:unhideWhenUsed/>
    <w:qFormat/>
    <w:rPr>
      <w:color w:val="7E97AD" w:themeColor="accent1"/>
    </w:rPr>
  </w:style>
  <w:style w:type="paragraph" w:customStyle="1" w:styleId="Informaesdocontato">
    <w:name w:val="Informações do contat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e">
    <w:name w:val="No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character" w:styleId="TextodoEspaoReservado0">
    <w:name w:val="Placeholder Text"/>
    <w:basedOn w:val="Fontepargpadro"/>
    <w:uiPriority w:val="99"/>
    <w:semiHidden/>
    <w:rsid w:val="00C40D75"/>
    <w:rPr>
      <w:color w:val="808080"/>
    </w:rPr>
  </w:style>
  <w:style w:type="character" w:customStyle="1" w:styleId="nfase1">
    <w:name w:val="Ênfase1"/>
    <w:basedOn w:val="Fontepargpadro"/>
    <w:uiPriority w:val="2"/>
    <w:unhideWhenUsed/>
    <w:qFormat/>
    <w:rsid w:val="0077601E"/>
    <w:rPr>
      <w:color w:val="7E97AD" w:themeColor="accent1"/>
    </w:rPr>
  </w:style>
  <w:style w:type="paragraph" w:customStyle="1" w:styleId="Data1">
    <w:name w:val="Data1"/>
    <w:basedOn w:val="Normal"/>
    <w:next w:val="Normal"/>
    <w:link w:val="Cardedata"/>
    <w:uiPriority w:val="8"/>
    <w:qFormat/>
    <w:rsid w:val="0077601E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ardedata">
    <w:name w:val="Car de data"/>
    <w:basedOn w:val="Fontepargpadro"/>
    <w:link w:val="Data1"/>
    <w:uiPriority w:val="8"/>
    <w:rsid w:val="0077601E"/>
    <w:rPr>
      <w:rFonts w:asciiTheme="majorHAnsi" w:eastAsiaTheme="majorEastAsia" w:hAnsiTheme="majorHAnsi" w:cstheme="majorBidi"/>
      <w:caps/>
      <w:color w:val="7E97AD" w:themeColor="accent1"/>
      <w:kern w:val="20"/>
      <w:lang w:val="pt-BR"/>
    </w:rPr>
  </w:style>
  <w:style w:type="paragraph" w:customStyle="1" w:styleId="Saudao1">
    <w:name w:val="Saudação1"/>
    <w:basedOn w:val="Normal"/>
    <w:next w:val="Normal"/>
    <w:link w:val="Cardesaudao"/>
    <w:uiPriority w:val="8"/>
    <w:unhideWhenUsed/>
    <w:qFormat/>
    <w:rsid w:val="0077601E"/>
    <w:pPr>
      <w:spacing w:before="720"/>
    </w:pPr>
  </w:style>
  <w:style w:type="character" w:customStyle="1" w:styleId="Cardesaudao">
    <w:name w:val="Car de saudação"/>
    <w:basedOn w:val="Fontepargpadro"/>
    <w:link w:val="Saudao1"/>
    <w:uiPriority w:val="8"/>
    <w:rsid w:val="0077601E"/>
    <w:rPr>
      <w:kern w:val="20"/>
      <w:lang w:val="pt-BR"/>
    </w:rPr>
  </w:style>
  <w:style w:type="paragraph" w:customStyle="1" w:styleId="Encerramento1">
    <w:name w:val="Encerramento1"/>
    <w:basedOn w:val="Normal"/>
    <w:link w:val="Cardeencerramento"/>
    <w:uiPriority w:val="8"/>
    <w:unhideWhenUsed/>
    <w:qFormat/>
    <w:rsid w:val="0077601E"/>
    <w:pPr>
      <w:spacing w:before="480" w:after="960" w:line="240" w:lineRule="auto"/>
    </w:pPr>
  </w:style>
  <w:style w:type="character" w:customStyle="1" w:styleId="Cardeencerramento">
    <w:name w:val="Car de encerramento"/>
    <w:basedOn w:val="Fontepargpadro"/>
    <w:link w:val="Encerramento1"/>
    <w:uiPriority w:val="8"/>
    <w:rsid w:val="0077601E"/>
    <w:rPr>
      <w:kern w:val="20"/>
      <w:lang w:val="pt-BR"/>
    </w:rPr>
  </w:style>
  <w:style w:type="paragraph" w:customStyle="1" w:styleId="Assinatura1">
    <w:name w:val="Assinatura1"/>
    <w:basedOn w:val="Normal"/>
    <w:link w:val="Cardeassinatura"/>
    <w:uiPriority w:val="8"/>
    <w:unhideWhenUsed/>
    <w:qFormat/>
    <w:rsid w:val="0077601E"/>
    <w:pPr>
      <w:spacing w:after="480"/>
    </w:pPr>
    <w:rPr>
      <w:b/>
      <w:bCs/>
    </w:rPr>
  </w:style>
  <w:style w:type="character" w:customStyle="1" w:styleId="Cardeassinatura">
    <w:name w:val="Car de assinatura"/>
    <w:basedOn w:val="Fontepargpadro"/>
    <w:link w:val="Assinatura1"/>
    <w:uiPriority w:val="8"/>
    <w:rsid w:val="0077601E"/>
    <w:rPr>
      <w:b/>
      <w:bCs/>
      <w:kern w:val="20"/>
      <w:lang w:val="pt-BR"/>
    </w:rPr>
  </w:style>
  <w:style w:type="paragraph" w:styleId="Cabealho0">
    <w:name w:val="header"/>
    <w:basedOn w:val="Normal"/>
    <w:link w:val="CabealhoChar"/>
    <w:uiPriority w:val="2"/>
    <w:unhideWhenUsed/>
    <w:rsid w:val="0099782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2"/>
    <w:rsid w:val="0099782F"/>
    <w:rPr>
      <w:kern w:val="20"/>
    </w:rPr>
  </w:style>
  <w:style w:type="paragraph" w:styleId="Rodap0">
    <w:name w:val="footer"/>
    <w:basedOn w:val="Normal"/>
    <w:link w:val="RodapChar"/>
    <w:uiPriority w:val="2"/>
    <w:unhideWhenUsed/>
    <w:rsid w:val="0099782F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0"/>
    <w:uiPriority w:val="2"/>
    <w:rsid w:val="0099782F"/>
    <w:rPr>
      <w:kern w:val="20"/>
    </w:rPr>
  </w:style>
  <w:style w:type="character" w:styleId="Hyperlink">
    <w:name w:val="Hyperlink"/>
    <w:basedOn w:val="Fontepargpadro"/>
    <w:uiPriority w:val="99"/>
    <w:unhideWhenUsed/>
    <w:rsid w:val="0099782F"/>
    <w:rPr>
      <w:color w:val="646464" w:themeColor="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9978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9782F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99782F"/>
    <w:rPr>
      <w:kern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978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9782F"/>
    <w:rPr>
      <w:b/>
      <w:bCs/>
      <w:kern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9782F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9782F"/>
    <w:rPr>
      <w:rFonts w:ascii="Segoe UI" w:hAnsi="Segoe UI" w:cs="Segoe UI"/>
      <w:kern w:val="20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54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io\AppData\Roaming\Microsoft\Templates\Curr&#237;cul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F0A3050F9142BEA726812E38C429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5BBD7-7313-40FF-9E04-EE7E0B1F1338}"/>
      </w:docPartPr>
      <w:docPartBody>
        <w:p w:rsidR="00305D24" w:rsidRDefault="0035392E">
          <w:pPr>
            <w:pStyle w:val="E7F0A3050F9142BEA726812E38C429D1"/>
          </w:pPr>
          <w:r>
            <w:t>[Cidade, Estado CEP]</w:t>
          </w:r>
        </w:p>
      </w:docPartBody>
    </w:docPart>
    <w:docPart>
      <w:docPartPr>
        <w:name w:val="4A5388571895470C9BFFC15E26392B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AB4419-DFAB-439E-83EE-46D7E3524085}"/>
      </w:docPartPr>
      <w:docPartBody>
        <w:p w:rsidR="00305D24" w:rsidRDefault="0035392E">
          <w:pPr>
            <w:pStyle w:val="4A5388571895470C9BFFC15E26392BD1"/>
          </w:pPr>
          <w:r>
            <w:t>[Telefone]</w:t>
          </w:r>
        </w:p>
      </w:docPartBody>
    </w:docPart>
    <w:docPart>
      <w:docPartPr>
        <w:name w:val="E2B4BFCD6D3E4191A293C3D57655EC0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3F4AFA7-58AC-4F48-9E3F-0452F5564102}"/>
      </w:docPartPr>
      <w:docPartBody>
        <w:p w:rsidR="00305D24" w:rsidRDefault="0035392E">
          <w:pPr>
            <w:pStyle w:val="E2B4BFCD6D3E4191A293C3D57655EC03"/>
          </w:pPr>
          <w:r>
            <w:t>[Seu Nome]</w:t>
          </w:r>
        </w:p>
      </w:docPartBody>
    </w:docPart>
    <w:docPart>
      <w:docPartPr>
        <w:name w:val="1B6BD6D171954C9582AE55D03AB6A6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A8DA6-D7D3-4BC2-849B-0409C444CA09}"/>
      </w:docPartPr>
      <w:docPartBody>
        <w:p w:rsidR="00CD4831" w:rsidRDefault="003B7531" w:rsidP="003B7531">
          <w:pPr>
            <w:pStyle w:val="1B6BD6D171954C9582AE55D03AB6A6E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717AD1B24B824F99945336A078F5096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E62A3D-EB89-491A-AAF0-C32A5DC1AAA5}"/>
      </w:docPartPr>
      <w:docPartBody>
        <w:p w:rsidR="00CD4831" w:rsidRDefault="003B7531" w:rsidP="003B7531">
          <w:pPr>
            <w:pStyle w:val="717AD1B24B824F99945336A078F5096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8A08C628A524E3F9A230C5F0DFE15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456EFF-D2FD-4684-99F6-98C364FEDC10}"/>
      </w:docPartPr>
      <w:docPartBody>
        <w:p w:rsidR="00CD4831" w:rsidRDefault="003B7531" w:rsidP="003B7531">
          <w:pPr>
            <w:pStyle w:val="78A08C628A524E3F9A230C5F0DFE154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36418A388C64EB78F72A55B145463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BCEA5A-61EA-458E-A344-669A73D8756A}"/>
      </w:docPartPr>
      <w:docPartBody>
        <w:p w:rsidR="00CD4831" w:rsidRDefault="003B7531" w:rsidP="003B7531">
          <w:pPr>
            <w:pStyle w:val="836418A388C64EB78F72A55B14546355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99359303BF40428FCEE802CDB9432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3609C5-6853-4AB2-BC02-19314D35F900}"/>
      </w:docPartPr>
      <w:docPartBody>
        <w:p w:rsidR="00646280" w:rsidRDefault="00CD4831" w:rsidP="00CD4831">
          <w:pPr>
            <w:pStyle w:val="1199359303BF40428FCEE802CDB94320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B88EEE63BD42BC98547AB2F79242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143B34-32AB-498D-88A4-7C950E6C8996}"/>
      </w:docPartPr>
      <w:docPartBody>
        <w:p w:rsidR="00646280" w:rsidRDefault="00CD4831" w:rsidP="00CD4831">
          <w:pPr>
            <w:pStyle w:val="F7B88EEE63BD42BC98547AB2F792421F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638EEAC4AA749C68BD579456156C5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1572DE-292B-41CC-ACD8-615AFFD0D2DD}"/>
      </w:docPartPr>
      <w:docPartBody>
        <w:p w:rsidR="00646280" w:rsidRDefault="00CD4831" w:rsidP="00CD4831">
          <w:pPr>
            <w:pStyle w:val="8638EEAC4AA749C68BD579456156C5CA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2A4CD534036A43E8A72311F9A31009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24C93C-B917-488A-9B94-EF8F2B46E4F5}"/>
      </w:docPartPr>
      <w:docPartBody>
        <w:p w:rsidR="001A4895" w:rsidRDefault="001F7A36" w:rsidP="001F7A36">
          <w:pPr>
            <w:pStyle w:val="2A4CD534036A43E8A72311F9A31009AC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1E786D7C9C64BAD9623759FB70E6C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922DBB-0EDA-4A40-8820-D23AFE06E1D3}"/>
      </w:docPartPr>
      <w:docPartBody>
        <w:p w:rsidR="001A4895" w:rsidRDefault="001F7A36" w:rsidP="001F7A36">
          <w:pPr>
            <w:pStyle w:val="71E786D7C9C64BAD9623759FB70E6CA2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D17B9121DF14812B4940DD52B64F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993BE4D-1EA0-4BC9-8F0F-3D02D0A45B29}"/>
      </w:docPartPr>
      <w:docPartBody>
        <w:p w:rsidR="001A4895" w:rsidRDefault="001F7A36" w:rsidP="001F7A36">
          <w:pPr>
            <w:pStyle w:val="9D17B9121DF14812B4940DD52B64F571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92B345DEA9EC4E25A23FA3012ACB29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7D5E93-35DA-46BD-86F8-BC01B4DE06D3}"/>
      </w:docPartPr>
      <w:docPartBody>
        <w:p w:rsidR="001A4895" w:rsidRDefault="001F7A36" w:rsidP="001F7A36">
          <w:pPr>
            <w:pStyle w:val="92B345DEA9EC4E25A23FA3012ACB296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4E126CC67D94380B5103497247CEAD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C04BBC-F00B-409D-BEA5-81E30C1A354D}"/>
      </w:docPartPr>
      <w:docPartBody>
        <w:p w:rsidR="001A4895" w:rsidRDefault="001F7A36" w:rsidP="001F7A36">
          <w:pPr>
            <w:pStyle w:val="14E126CC67D94380B5103497247CEAD2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B0DC33DFAFD40E98CE086C72B2134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A12C769-33E0-4A04-9E56-DB5BB0560B28}"/>
      </w:docPartPr>
      <w:docPartBody>
        <w:p w:rsidR="001A4895" w:rsidRDefault="001F7A36" w:rsidP="001F7A36">
          <w:pPr>
            <w:pStyle w:val="3B0DC33DFAFD40E98CE086C72B213437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BA548263F50A4948844D1154C1C616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D96CAB-DAD5-4013-A32B-E98DA16D8938}"/>
      </w:docPartPr>
      <w:docPartBody>
        <w:p w:rsidR="001A4895" w:rsidRDefault="001F7A36" w:rsidP="001F7A36">
          <w:pPr>
            <w:pStyle w:val="BA548263F50A4948844D1154C1C616B8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1D3D7A7518EE4BD6B1321BD7687F0D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1FB655-6CB0-4A45-B9E8-C16E6A06EDAB}"/>
      </w:docPartPr>
      <w:docPartBody>
        <w:p w:rsidR="001A4895" w:rsidRDefault="001F7A36" w:rsidP="001F7A36">
          <w:pPr>
            <w:pStyle w:val="1D3D7A7518EE4BD6B1321BD7687F0DE0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AAB0E3653A694FE485E54B8D187AFE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AFDA706-591F-4B54-825C-2F8ACEC85C95}"/>
      </w:docPartPr>
      <w:docPartBody>
        <w:p w:rsidR="001A4895" w:rsidRDefault="001F7A36" w:rsidP="001F7A36">
          <w:pPr>
            <w:pStyle w:val="AAB0E3653A694FE485E54B8D187AFE7C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2BAE866643B445B496659348671ACF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8D464B-B632-4DBC-9ECD-6EE8FA8D7161}"/>
      </w:docPartPr>
      <w:docPartBody>
        <w:p w:rsidR="001A4895" w:rsidRDefault="001F7A36" w:rsidP="001F7A36">
          <w:pPr>
            <w:pStyle w:val="2BAE866643B445B496659348671ACFAD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7B19533095F44C1933179FB8A5D9E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8DFF3F-0074-4B0A-88EA-B0E6EE1B021A}"/>
      </w:docPartPr>
      <w:docPartBody>
        <w:p w:rsidR="001A4895" w:rsidRDefault="001F7A36" w:rsidP="001F7A36">
          <w:pPr>
            <w:pStyle w:val="17B19533095F44C1933179FB8A5D9EC6"/>
          </w:pPr>
          <w:r>
            <w:rPr>
              <w:rStyle w:val="Textodoespaoreservado0"/>
            </w:rPr>
            <w:t>Insira qualquer conteúdo que você deseja repetir, incluindo outros controles de conteúdo. Você também pode inserir esse controle em linhas de tabela para repetir partes de uma tabela.</w:t>
          </w:r>
        </w:p>
      </w:docPartBody>
    </w:docPart>
    <w:docPart>
      <w:docPartPr>
        <w:name w:val="8B6935F4411B4CB5914B629FEA74C1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959118-0304-4D9C-9443-05442E066A32}"/>
      </w:docPartPr>
      <w:docPartBody>
        <w:p w:rsidR="001A4895" w:rsidRDefault="001F7A36" w:rsidP="001F7A36">
          <w:pPr>
            <w:pStyle w:val="8B6935F4411B4CB5914B629FEA74C1AB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2868137188D4483B8C3AD3382F8EA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280125F-8DC0-4119-8DFB-F6274A1C4601}"/>
      </w:docPartPr>
      <w:docPartBody>
        <w:p w:rsidR="001A4895" w:rsidRDefault="001F7A36" w:rsidP="001F7A36">
          <w:pPr>
            <w:pStyle w:val="A2868137188D4483B8C3AD3382F8EAF7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EA3705B4984690A241324CC82C63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719D05-7B0E-4B4C-A480-453DF02B78FE}"/>
      </w:docPartPr>
      <w:docPartBody>
        <w:p w:rsidR="001A4895" w:rsidRDefault="001F7A36" w:rsidP="001F7A36">
          <w:pPr>
            <w:pStyle w:val="BDEA3705B4984690A241324CC82C6362"/>
          </w:pPr>
          <w:r w:rsidRPr="00BB15AE">
            <w:rPr>
              <w:rStyle w:val="TextodoEspaoReservado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92E"/>
    <w:rsid w:val="0001696D"/>
    <w:rsid w:val="00063B56"/>
    <w:rsid w:val="00105D8E"/>
    <w:rsid w:val="00136575"/>
    <w:rsid w:val="001A4895"/>
    <w:rsid w:val="001C3F31"/>
    <w:rsid w:val="001F7A36"/>
    <w:rsid w:val="00213E5A"/>
    <w:rsid w:val="002E4510"/>
    <w:rsid w:val="00305D24"/>
    <w:rsid w:val="00344B75"/>
    <w:rsid w:val="0035392E"/>
    <w:rsid w:val="003B7531"/>
    <w:rsid w:val="00430EC0"/>
    <w:rsid w:val="004C2BC5"/>
    <w:rsid w:val="004F06E0"/>
    <w:rsid w:val="00512314"/>
    <w:rsid w:val="0052278C"/>
    <w:rsid w:val="00543ED8"/>
    <w:rsid w:val="00566804"/>
    <w:rsid w:val="005E0992"/>
    <w:rsid w:val="005E0EB4"/>
    <w:rsid w:val="005E5FF7"/>
    <w:rsid w:val="00646280"/>
    <w:rsid w:val="006874FB"/>
    <w:rsid w:val="006E6DDF"/>
    <w:rsid w:val="00720A49"/>
    <w:rsid w:val="0083256C"/>
    <w:rsid w:val="008805BA"/>
    <w:rsid w:val="008A7EA3"/>
    <w:rsid w:val="00936E29"/>
    <w:rsid w:val="00A455D3"/>
    <w:rsid w:val="00AB1909"/>
    <w:rsid w:val="00B62D34"/>
    <w:rsid w:val="00C02224"/>
    <w:rsid w:val="00C072C4"/>
    <w:rsid w:val="00C11073"/>
    <w:rsid w:val="00C51D89"/>
    <w:rsid w:val="00CD4831"/>
    <w:rsid w:val="00F97BA6"/>
    <w:rsid w:val="00FB6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7F0A3050F9142BEA726812E38C429D1">
    <w:name w:val="E7F0A3050F9142BEA726812E38C429D1"/>
  </w:style>
  <w:style w:type="paragraph" w:customStyle="1" w:styleId="4A5388571895470C9BFFC15E26392BD1">
    <w:name w:val="4A5388571895470C9BFFC15E26392BD1"/>
  </w:style>
  <w:style w:type="character" w:styleId="nfase">
    <w:name w:val="Emphasis"/>
    <w:basedOn w:val="Fontepargpadro"/>
    <w:uiPriority w:val="2"/>
    <w:unhideWhenUsed/>
    <w:qFormat/>
    <w:rPr>
      <w:color w:val="156082" w:themeColor="accent1"/>
    </w:rPr>
  </w:style>
  <w:style w:type="paragraph" w:customStyle="1" w:styleId="E2B4BFCD6D3E4191A293C3D57655EC03">
    <w:name w:val="E2B4BFCD6D3E4191A293C3D57655EC03"/>
  </w:style>
  <w:style w:type="character" w:styleId="TextodoEspaoReservado">
    <w:name w:val="Placeholder Text"/>
    <w:basedOn w:val="Fontepargpadro"/>
    <w:uiPriority w:val="99"/>
    <w:semiHidden/>
    <w:rsid w:val="001F7A36"/>
    <w:rPr>
      <w:color w:val="808080"/>
    </w:rPr>
  </w:style>
  <w:style w:type="character" w:customStyle="1" w:styleId="Textodoespaoreservado0">
    <w:name w:val="Texto do espaço reservado"/>
    <w:basedOn w:val="Fontepargpadro"/>
    <w:uiPriority w:val="99"/>
    <w:semiHidden/>
    <w:rsid w:val="001F7A36"/>
    <w:rPr>
      <w:color w:val="808080"/>
    </w:rPr>
  </w:style>
  <w:style w:type="paragraph" w:customStyle="1" w:styleId="1B6BD6D171954C9582AE55D03AB6A6E0">
    <w:name w:val="1B6BD6D171954C9582AE55D03AB6A6E0"/>
    <w:rsid w:val="003B7531"/>
  </w:style>
  <w:style w:type="paragraph" w:customStyle="1" w:styleId="717AD1B24B824F99945336A078F5096D">
    <w:name w:val="717AD1B24B824F99945336A078F5096D"/>
    <w:rsid w:val="003B7531"/>
  </w:style>
  <w:style w:type="paragraph" w:customStyle="1" w:styleId="78A08C628A524E3F9A230C5F0DFE154B">
    <w:name w:val="78A08C628A524E3F9A230C5F0DFE154B"/>
    <w:rsid w:val="003B7531"/>
  </w:style>
  <w:style w:type="paragraph" w:customStyle="1" w:styleId="836418A388C64EB78F72A55B14546355">
    <w:name w:val="836418A388C64EB78F72A55B14546355"/>
    <w:rsid w:val="003B7531"/>
  </w:style>
  <w:style w:type="paragraph" w:customStyle="1" w:styleId="1199359303BF40428FCEE802CDB94320">
    <w:name w:val="1199359303BF40428FCEE802CDB94320"/>
    <w:rsid w:val="00CD4831"/>
    <w:rPr>
      <w:kern w:val="2"/>
      <w14:ligatures w14:val="standardContextual"/>
    </w:rPr>
  </w:style>
  <w:style w:type="paragraph" w:customStyle="1" w:styleId="F7B88EEE63BD42BC98547AB2F792421F">
    <w:name w:val="F7B88EEE63BD42BC98547AB2F792421F"/>
    <w:rsid w:val="00CD4831"/>
    <w:rPr>
      <w:kern w:val="2"/>
      <w14:ligatures w14:val="standardContextual"/>
    </w:rPr>
  </w:style>
  <w:style w:type="paragraph" w:customStyle="1" w:styleId="8638EEAC4AA749C68BD579456156C5CA">
    <w:name w:val="8638EEAC4AA749C68BD579456156C5CA"/>
    <w:rsid w:val="00CD4831"/>
    <w:rPr>
      <w:kern w:val="2"/>
      <w14:ligatures w14:val="standardContextual"/>
    </w:rPr>
  </w:style>
  <w:style w:type="paragraph" w:customStyle="1" w:styleId="2A4CD534036A43E8A72311F9A31009AC">
    <w:name w:val="2A4CD534036A43E8A72311F9A31009AC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1E786D7C9C64BAD9623759FB70E6CA2">
    <w:name w:val="71E786D7C9C64BAD9623759FB70E6CA2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D17B9121DF14812B4940DD52B64F571">
    <w:name w:val="9D17B9121DF14812B4940DD52B64F571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B345DEA9EC4E25A23FA3012ACB2968">
    <w:name w:val="92B345DEA9EC4E25A23FA3012ACB2968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4E126CC67D94380B5103497247CEAD2">
    <w:name w:val="14E126CC67D94380B5103497247CEAD2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B0DC33DFAFD40E98CE086C72B213437">
    <w:name w:val="3B0DC33DFAFD40E98CE086C72B213437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A548263F50A4948844D1154C1C616B8">
    <w:name w:val="BA548263F50A4948844D1154C1C616B8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3D7A7518EE4BD6B1321BD7687F0DE0">
    <w:name w:val="1D3D7A7518EE4BD6B1321BD7687F0DE0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AB0E3653A694FE485E54B8D187AFE7C">
    <w:name w:val="AAB0E3653A694FE485E54B8D187AFE7C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BAE866643B445B496659348671ACFAD">
    <w:name w:val="2BAE866643B445B496659348671ACFAD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7B19533095F44C1933179FB8A5D9EC6">
    <w:name w:val="17B19533095F44C1933179FB8A5D9EC6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B6935F4411B4CB5914B629FEA74C1AB">
    <w:name w:val="8B6935F4411B4CB5914B629FEA74C1AB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2868137188D4483B8C3AD3382F8EAF7">
    <w:name w:val="A2868137188D4483B8C3AD3382F8EAF7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FF8E5A890814405B6A56ECC7E87D164">
    <w:name w:val="EFF8E5A890814405B6A56ECC7E87D164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0675BEF7BC348B381A11E83D143505A">
    <w:name w:val="D0675BEF7BC348B381A11E83D143505A"/>
    <w:rsid w:val="001F7A3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DEA3705B4984690A241324CC82C6362">
    <w:name w:val="BDEA3705B4984690A241324CC82C6362"/>
    <w:rsid w:val="001F7A3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(061) 9 9268-2744</CompanyPhone>
  <CompanyFax/>
  <CompanyEmail>Kcaio.torres@gmail.com/c.a.i.o-torres@hotmail.com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86AB3E0B-8218-49D3-AA0B-4A7C150FF5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0077783-2CE4-4ACE-A7FB-5A37CE1D65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Currículo.dotx</Template>
  <TotalTime>1</TotalTime>
  <Pages>3</Pages>
  <Words>635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Caio Torres Rocha (29 anos)</dc:creator>
  <cp:keywords/>
  <cp:lastModifiedBy>Torres, Caio (Remote - Brazil)</cp:lastModifiedBy>
  <cp:revision>2</cp:revision>
  <cp:lastPrinted>2025-02-28T17:10:00Z</cp:lastPrinted>
  <dcterms:created xsi:type="dcterms:W3CDTF">2025-09-26T20:41:00Z</dcterms:created>
  <dcterms:modified xsi:type="dcterms:W3CDTF">2025-09-26T20:41:00Z</dcterms:modified>
  <cp:category>Brasília, DF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